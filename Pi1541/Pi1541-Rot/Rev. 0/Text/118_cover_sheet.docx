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F59885CBD0C442BC82129F278172283E"/>
        </w:placeholder>
      </w:sdtPr>
      <w:sdtEndPr>
        <w:rPr>
          <w:sz w:val="48"/>
          <w:szCs w:val="48"/>
        </w:rPr>
      </w:sdtEndPr>
      <w:sdtContent>
        <w:p w:rsidR="00D20149" w:rsidRPr="00950B62" w:rsidRDefault="00660466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Pi1541 – Rotary Encoder Board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660466">
        <w:rPr>
          <w:sz w:val="36"/>
          <w:szCs w:val="36"/>
          <w:lang w:val="en-US"/>
        </w:rPr>
        <w:t>118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660466">
        <w:rPr>
          <w:sz w:val="36"/>
          <w:szCs w:val="36"/>
          <w:lang w:val="en-US"/>
        </w:rPr>
        <w:t>0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660466">
        <w:rPr>
          <w:sz w:val="36"/>
          <w:szCs w:val="36"/>
          <w:lang w:val="en-US"/>
        </w:rPr>
        <w:t>17.03.2019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bookmarkStart w:id="0" w:name="_GoBack"/>
      <w:bookmarkEnd w:id="0"/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66"/>
    <w:rsid w:val="00394953"/>
    <w:rsid w:val="00660466"/>
    <w:rsid w:val="0070552A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DE90"/>
  <w15:chartTrackingRefBased/>
  <w15:docId w15:val="{927C96B6-871C-454C-B5C3-8B9CB59E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046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046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9885CBD0C442BC82129F27817228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9FD9A7-9F42-4FC1-B82A-615DFEC58588}"/>
      </w:docPartPr>
      <w:docPartBody>
        <w:p w:rsidR="00000000" w:rsidRDefault="00E60933">
          <w:pPr>
            <w:pStyle w:val="F59885CBD0C442BC82129F278172283E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59885CBD0C442BC82129F278172283E">
    <w:name w:val="F59885CBD0C442BC82129F27817228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C8A6B-55BF-4822-B2D2-C564607F2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2019-03-17T20:48:00Z</dcterms:created>
  <dcterms:modified xsi:type="dcterms:W3CDTF">2019-03-17T20:49:00Z</dcterms:modified>
</cp:coreProperties>
</file>