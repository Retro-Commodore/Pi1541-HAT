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E7EFB37B7B2149FFBD4DD8647762C54E"/>
        </w:placeholder>
      </w:sdtPr>
      <w:sdtEndPr>
        <w:rPr>
          <w:sz w:val="48"/>
          <w:szCs w:val="48"/>
        </w:rPr>
      </w:sdtEndPr>
      <w:sdtContent>
        <w:p w:rsidR="00D20149" w:rsidRPr="00950B62" w:rsidRDefault="00730EC9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Pi1541 HAT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730EC9">
        <w:rPr>
          <w:sz w:val="36"/>
          <w:szCs w:val="36"/>
          <w:lang w:val="en-US"/>
        </w:rPr>
        <w:t>111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730EC9">
        <w:rPr>
          <w:sz w:val="36"/>
          <w:szCs w:val="36"/>
          <w:lang w:val="en-US"/>
        </w:rPr>
        <w:t>1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730EC9">
        <w:rPr>
          <w:sz w:val="36"/>
          <w:szCs w:val="36"/>
          <w:lang w:val="en-US"/>
        </w:rPr>
        <w:t>26.02.2019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bookmarkStart w:id="0" w:name="_GoBack"/>
      <w:bookmarkEnd w:id="0"/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C9"/>
    <w:rsid w:val="00394953"/>
    <w:rsid w:val="0070552A"/>
    <w:rsid w:val="00730EC9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17089"/>
  <w15:chartTrackingRefBased/>
  <w15:docId w15:val="{8BBDF1AC-59B8-4FD5-8DC5-630587F8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FB37B7B2149FFBD4DD8647762C5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481829-EF5F-4944-A15E-6EF9DEEB9CC2}"/>
      </w:docPartPr>
      <w:docPartBody>
        <w:p w:rsidR="00000000" w:rsidRDefault="00E60933">
          <w:pPr>
            <w:pStyle w:val="E7EFB37B7B2149FFBD4DD8647762C54E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7EFB37B7B2149FFBD4DD8647762C54E">
    <w:name w:val="E7EFB37B7B2149FFBD4DD8647762C5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7EB68-6AC0-49A8-9AB2-6AEF39FE4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2019-02-27T07:29:00Z</dcterms:created>
  <dcterms:modified xsi:type="dcterms:W3CDTF">2019-02-27T07:30:00Z</dcterms:modified>
</cp:coreProperties>
</file>